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5668E" w14:textId="77777777" w:rsidR="00886CEE" w:rsidRPr="003D4BD5" w:rsidRDefault="00932957" w:rsidP="00E8534A">
      <w:pPr>
        <w:pStyle w:val="BodyText"/>
        <w:rPr>
          <w:lang w:val="en-US"/>
        </w:rPr>
      </w:pPr>
      <w:r w:rsidRPr="003D4BD5">
        <w:rPr>
          <w:lang w:val="en-US"/>
        </w:rPr>
        <w:t xml:space="preserve"> Title </w:t>
      </w:r>
    </w:p>
    <w:p w14:paraId="573C2CF4" w14:textId="77777777" w:rsidR="00886CEE" w:rsidRPr="003D4BD5" w:rsidRDefault="00932957">
      <w:pPr>
        <w:pStyle w:val="Subtitle"/>
        <w:rPr>
          <w:lang w:val="en-US"/>
        </w:rPr>
      </w:pPr>
      <w:r w:rsidRPr="003D4BD5">
        <w:rPr>
          <w:lang w:val="en-US"/>
        </w:rPr>
        <w:t xml:space="preserve"> Subtitle </w:t>
      </w:r>
    </w:p>
    <w:p w14:paraId="3A955E8A" w14:textId="77777777" w:rsidR="00886CEE" w:rsidRDefault="00932957">
      <w:pPr>
        <w:pStyle w:val="Author"/>
      </w:pPr>
      <w:r>
        <w:t xml:space="preserve"> Author </w:t>
      </w:r>
    </w:p>
    <w:p w14:paraId="0F589C11" w14:textId="77777777" w:rsidR="00886CEE" w:rsidRDefault="00932957">
      <w:pPr>
        <w:pStyle w:val="Date"/>
      </w:pPr>
      <w:r>
        <w:t xml:space="preserve"> Date </w:t>
      </w:r>
    </w:p>
    <w:p w14:paraId="5567FA09" w14:textId="77777777" w:rsidR="00886CEE" w:rsidRPr="003D4BD5" w:rsidRDefault="00932957">
      <w:pPr>
        <w:pStyle w:val="Abstract"/>
        <w:rPr>
          <w:lang w:val="en-US"/>
        </w:rPr>
      </w:pPr>
      <w:r w:rsidRPr="003D4BD5">
        <w:rPr>
          <w:lang w:val="en-US"/>
        </w:rPr>
        <w:t xml:space="preserve"> Abstract </w:t>
      </w:r>
    </w:p>
    <w:p w14:paraId="10F01E83" w14:textId="77777777" w:rsidR="00886CEE" w:rsidRPr="008734EF" w:rsidRDefault="00932957" w:rsidP="008734EF">
      <w:pPr>
        <w:pStyle w:val="Heading1"/>
      </w:pPr>
      <w:bookmarkStart w:id="0" w:name="heading-1"/>
      <w:r w:rsidRPr="003D4BD5">
        <w:rPr>
          <w:lang w:val="en-US"/>
        </w:rPr>
        <w:lastRenderedPageBreak/>
        <w:t xml:space="preserve"> </w:t>
      </w:r>
      <w:proofErr w:type="spellStart"/>
      <w:r w:rsidRPr="008734EF">
        <w:t>Heading</w:t>
      </w:r>
      <w:proofErr w:type="spellEnd"/>
      <w:r w:rsidRPr="008734EF">
        <w:t xml:space="preserve"> 1 </w:t>
      </w:r>
      <w:bookmarkEnd w:id="0"/>
    </w:p>
    <w:p w14:paraId="66CF4900" w14:textId="77777777" w:rsidR="00886CEE" w:rsidRPr="00A92289" w:rsidRDefault="00932957" w:rsidP="00A92289">
      <w:pPr>
        <w:pStyle w:val="Heading2"/>
      </w:pPr>
      <w:bookmarkStart w:id="1" w:name="heading-2"/>
      <w:r w:rsidRPr="003D4BD5">
        <w:rPr>
          <w:lang w:val="en-US"/>
        </w:rPr>
        <w:t xml:space="preserve"> </w:t>
      </w:r>
      <w:r w:rsidRPr="00A92289">
        <w:t xml:space="preserve">Heading 2 </w:t>
      </w:r>
      <w:bookmarkEnd w:id="1"/>
    </w:p>
    <w:p w14:paraId="393074CB" w14:textId="77777777" w:rsidR="00886CEE" w:rsidRPr="00A92289" w:rsidRDefault="00932957" w:rsidP="00A92289">
      <w:pPr>
        <w:pStyle w:val="Heading3"/>
      </w:pPr>
      <w:bookmarkStart w:id="2" w:name="heading-3"/>
      <w:r>
        <w:t xml:space="preserve"> </w:t>
      </w:r>
      <w:proofErr w:type="spellStart"/>
      <w:r w:rsidRPr="00A92289">
        <w:t>Heading</w:t>
      </w:r>
      <w:proofErr w:type="spellEnd"/>
      <w:r w:rsidRPr="00A92289">
        <w:t xml:space="preserve"> 3 </w:t>
      </w:r>
      <w:bookmarkEnd w:id="2"/>
    </w:p>
    <w:p w14:paraId="12FD69E3" w14:textId="77777777" w:rsidR="00886CEE" w:rsidRPr="00A92289" w:rsidRDefault="00932957" w:rsidP="00A92289">
      <w:pPr>
        <w:pStyle w:val="Heading4"/>
      </w:pPr>
      <w:bookmarkStart w:id="3" w:name="heading-4"/>
      <w:r>
        <w:t xml:space="preserve"> </w:t>
      </w:r>
      <w:r w:rsidRPr="00A92289">
        <w:t xml:space="preserve">Heading 4 </w:t>
      </w:r>
      <w:bookmarkEnd w:id="3"/>
    </w:p>
    <w:p w14:paraId="1ED3F0A6" w14:textId="77777777" w:rsidR="00886CEE" w:rsidRPr="00A92289" w:rsidRDefault="00932957" w:rsidP="00A92289">
      <w:pPr>
        <w:pStyle w:val="Heading5"/>
      </w:pPr>
      <w:bookmarkStart w:id="4" w:name="heading-5"/>
      <w:r w:rsidRPr="006F458B">
        <w:t xml:space="preserve"> </w:t>
      </w:r>
      <w:r w:rsidRPr="00A92289">
        <w:t xml:space="preserve">Heading 5 </w:t>
      </w:r>
      <w:bookmarkEnd w:id="4"/>
    </w:p>
    <w:p w14:paraId="43C3D936" w14:textId="77777777" w:rsidR="00886CEE" w:rsidRPr="00A92289" w:rsidRDefault="00932957" w:rsidP="00A92289">
      <w:pPr>
        <w:pStyle w:val="Heading6"/>
      </w:pPr>
      <w:bookmarkStart w:id="5" w:name="heading-6"/>
      <w:r w:rsidRPr="006F458B">
        <w:t xml:space="preserve"> </w:t>
      </w:r>
      <w:r w:rsidRPr="00A92289">
        <w:t xml:space="preserve">Heading 6 </w:t>
      </w:r>
      <w:bookmarkEnd w:id="5"/>
    </w:p>
    <w:p w14:paraId="4B70BC57" w14:textId="77777777" w:rsidR="00886CEE" w:rsidRPr="00A92289" w:rsidRDefault="00932957" w:rsidP="00A92289">
      <w:pPr>
        <w:pStyle w:val="Heading7"/>
      </w:pPr>
      <w:bookmarkStart w:id="6" w:name="heading-7"/>
      <w:r w:rsidRPr="006F458B">
        <w:t xml:space="preserve"> </w:t>
      </w:r>
      <w:r w:rsidRPr="00A92289">
        <w:t xml:space="preserve">Heading 7 </w:t>
      </w:r>
      <w:bookmarkEnd w:id="6"/>
    </w:p>
    <w:p w14:paraId="3EF639A3" w14:textId="77777777" w:rsidR="00886CEE" w:rsidRPr="00A92289" w:rsidRDefault="00932957" w:rsidP="00A92289">
      <w:pPr>
        <w:pStyle w:val="Heading8"/>
      </w:pPr>
      <w:bookmarkStart w:id="7" w:name="heading-8"/>
      <w:r w:rsidRPr="006F458B">
        <w:t xml:space="preserve"> </w:t>
      </w:r>
      <w:r w:rsidRPr="00A92289">
        <w:t xml:space="preserve">Heading 8 </w:t>
      </w:r>
      <w:bookmarkEnd w:id="7"/>
    </w:p>
    <w:p w14:paraId="070DE880" w14:textId="77777777" w:rsidR="00886CEE" w:rsidRPr="00A92289" w:rsidRDefault="00932957" w:rsidP="00A92289">
      <w:pPr>
        <w:pStyle w:val="Heading9"/>
      </w:pPr>
      <w:bookmarkStart w:id="8" w:name="heading-9"/>
      <w:r w:rsidRPr="006F458B">
        <w:t xml:space="preserve"> </w:t>
      </w:r>
      <w:r w:rsidRPr="00A92289">
        <w:t xml:space="preserve">Heading 9 </w:t>
      </w:r>
      <w:bookmarkEnd w:id="8"/>
    </w:p>
    <w:p w14:paraId="3B9D3883" w14:textId="77777777" w:rsidR="00886CEE" w:rsidRPr="00A83D71" w:rsidRDefault="00932957" w:rsidP="006F458B">
      <w:pPr>
        <w:overflowPunct w:val="0"/>
        <w:autoSpaceDE w:val="0"/>
        <w:autoSpaceDN w:val="0"/>
        <w:adjustRightInd w:val="0"/>
        <w:spacing w:line="240" w:lineRule="atLeast"/>
        <w:textAlignment w:val="baseline"/>
      </w:pPr>
      <w:r w:rsidRPr="00A83D71">
        <w:t xml:space="preserve"> </w:t>
      </w:r>
      <w:r w:rsidRPr="006F458B">
        <w:rPr>
          <w:rFonts w:eastAsia="Times New Roman" w:cs="Times New Roman"/>
          <w:szCs w:val="20"/>
          <w:lang w:val="nl" w:eastAsia="nl-NL"/>
        </w:rPr>
        <w:t>First Paragraph.</w:t>
      </w:r>
      <w:r w:rsidRPr="00A83D71">
        <w:t xml:space="preserve"> </w:t>
      </w:r>
    </w:p>
    <w:p w14:paraId="198DD468" w14:textId="77777777" w:rsidR="00886CEE" w:rsidRPr="00440F07" w:rsidRDefault="00932957" w:rsidP="00A92289">
      <w:pPr>
        <w:pStyle w:val="BodyText"/>
        <w:rPr>
          <w:lang w:val="en-US"/>
        </w:rPr>
      </w:pPr>
      <w:r w:rsidRPr="00440F07">
        <w:rPr>
          <w:lang w:val="en-US"/>
        </w:rPr>
        <w:t xml:space="preserve"> </w:t>
      </w:r>
      <w:r w:rsidRPr="00440F07">
        <w:rPr>
          <w:rStyle w:val="BodyTextChar"/>
          <w:lang w:val="en-US"/>
        </w:rPr>
        <w:t>Body Text.</w:t>
      </w:r>
      <w:r w:rsidRPr="00440F07">
        <w:rPr>
          <w:lang w:val="en-US"/>
        </w:rPr>
        <w:t xml:space="preserve"> Body Text Char.    </w:t>
      </w:r>
      <w:r w:rsidRPr="00440F07">
        <w:rPr>
          <w:rStyle w:val="VerbatimChar"/>
          <w:lang w:val="en-US"/>
        </w:rPr>
        <w:t xml:space="preserve"> Verbatim Char </w:t>
      </w:r>
      <w:r w:rsidRPr="00440F07">
        <w:rPr>
          <w:lang w:val="en-US"/>
        </w:rPr>
        <w:t xml:space="preserve"> .    </w:t>
      </w:r>
      <w:hyperlink r:id="rId7">
        <w:r w:rsidRPr="00440F07">
          <w:rPr>
            <w:rStyle w:val="Hyperlink"/>
            <w:lang w:val="en-US"/>
          </w:rPr>
          <w:t xml:space="preserve"> Hyperlink </w:t>
        </w:r>
      </w:hyperlink>
      <w:r w:rsidRPr="00440F07">
        <w:rPr>
          <w:lang w:val="en-US"/>
        </w:rPr>
        <w:t xml:space="preserve"> .     Footnote. </w:t>
      </w:r>
      <w:r>
        <w:rPr>
          <w:rStyle w:val="FootnoteReference"/>
        </w:rPr>
        <w:footnoteReference w:id="1"/>
      </w:r>
    </w:p>
    <w:p w14:paraId="711A52F3" w14:textId="4EE632E8" w:rsidR="00886CEE" w:rsidRPr="00440F07" w:rsidRDefault="00932957" w:rsidP="00743BF2">
      <w:pPr>
        <w:pStyle w:val="Compact"/>
        <w:rPr>
          <w:lang w:val="en-US"/>
        </w:rPr>
      </w:pPr>
      <w:r w:rsidRPr="00440F07">
        <w:rPr>
          <w:lang w:val="en-US"/>
        </w:rPr>
        <w:t xml:space="preserve"> Block Text. </w:t>
      </w:r>
      <w:r w:rsidR="00743BF2">
        <w:rPr>
          <w:lang w:val="en-US"/>
        </w:rPr>
        <w:t xml:space="preserve"> </w:t>
      </w:r>
      <w:proofErr w:type="spellStart"/>
      <w:r w:rsidR="00743BF2" w:rsidRPr="00974C97">
        <w:t>Table</w:t>
      </w:r>
      <w:proofErr w:type="spellEnd"/>
    </w:p>
    <w:p w14:paraId="19ED24D3" w14:textId="77777777" w:rsidR="00886CEE" w:rsidRDefault="00932957" w:rsidP="00E31395">
      <w:pPr>
        <w:pStyle w:val="TableCaption"/>
        <w:ind w:left="0" w:firstLine="0"/>
      </w:pPr>
      <w:r w:rsidRPr="00440F07">
        <w:rPr>
          <w:lang w:val="en-US"/>
        </w:rPr>
        <w:t xml:space="preserve"> </w:t>
      </w:r>
      <w:proofErr w:type="spellStart"/>
      <w:r w:rsidRPr="00974C97">
        <w:t>Table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. </w:t>
      </w:r>
    </w:p>
    <w:p w14:paraId="4C74C3E0" w14:textId="77777777" w:rsidR="00886CEE" w:rsidRDefault="00932957">
      <w:pPr>
        <w:pStyle w:val="ImageCaption"/>
      </w:pPr>
      <w:r>
        <w:t xml:space="preserve"> Image Caption </w:t>
      </w:r>
    </w:p>
    <w:p w14:paraId="368B4BE1" w14:textId="77777777" w:rsidR="00886CEE" w:rsidRDefault="00932957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EAD8F9" w14:textId="77777777" w:rsidR="00886CEE" w:rsidRDefault="00932957">
      <w:pPr>
        <w:pStyle w:val="Definition"/>
      </w:pPr>
      <w:r>
        <w:t xml:space="preserve"> Definition </w:t>
      </w:r>
    </w:p>
    <w:p w14:paraId="049280F5" w14:textId="77777777" w:rsidR="00886CEE" w:rsidRDefault="00932957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369E8D6" w14:textId="77777777" w:rsidR="00886CEE" w:rsidRDefault="00932957">
      <w:pPr>
        <w:pStyle w:val="Definition"/>
      </w:pPr>
      <w:r>
        <w:t xml:space="preserve"> Definition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B6467" w14:paraId="61C7BC1F" w14:textId="77777777" w:rsidTr="00FB6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ABA586C" w14:textId="77777777" w:rsidR="00FB6467" w:rsidRDefault="00FB6467">
            <w:pPr>
              <w:pStyle w:val="Definition"/>
            </w:pPr>
          </w:p>
        </w:tc>
        <w:tc>
          <w:tcPr>
            <w:tcW w:w="4606" w:type="dxa"/>
          </w:tcPr>
          <w:p w14:paraId="59DF2CD5" w14:textId="77777777" w:rsidR="00FB6467" w:rsidRDefault="00FB6467">
            <w:pPr>
              <w:pStyle w:val="Defini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467" w14:paraId="4EEA73E8" w14:textId="77777777" w:rsidTr="00FB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688DBCF" w14:textId="77777777" w:rsidR="00FB6467" w:rsidRDefault="00FB6467">
            <w:pPr>
              <w:pStyle w:val="Definition"/>
            </w:pPr>
          </w:p>
        </w:tc>
        <w:tc>
          <w:tcPr>
            <w:tcW w:w="4606" w:type="dxa"/>
          </w:tcPr>
          <w:p w14:paraId="0B657948" w14:textId="77777777" w:rsidR="00FB6467" w:rsidRDefault="00FB6467">
            <w:pPr>
              <w:pStyle w:val="Defini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467" w14:paraId="55E75C36" w14:textId="77777777" w:rsidTr="00FB6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36D6054" w14:textId="77777777" w:rsidR="00FB6467" w:rsidRDefault="00FB6467">
            <w:pPr>
              <w:pStyle w:val="Definition"/>
            </w:pPr>
          </w:p>
        </w:tc>
        <w:tc>
          <w:tcPr>
            <w:tcW w:w="4606" w:type="dxa"/>
          </w:tcPr>
          <w:p w14:paraId="66153035" w14:textId="77777777" w:rsidR="00FB6467" w:rsidRDefault="00FB6467">
            <w:pPr>
              <w:pStyle w:val="Defini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786BA6" w14:textId="77777777" w:rsidR="00FB6467" w:rsidRDefault="00FB6467">
      <w:pPr>
        <w:pStyle w:val="Definition"/>
      </w:pPr>
    </w:p>
    <w:sectPr w:rsidR="00FB6467" w:rsidSect="00E31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417" w:bottom="1417" w:left="1417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12693" w14:textId="77777777" w:rsidR="00264E51" w:rsidRDefault="00264E51">
      <w:r>
        <w:separator/>
      </w:r>
    </w:p>
  </w:endnote>
  <w:endnote w:type="continuationSeparator" w:id="0">
    <w:p w14:paraId="607912A1" w14:textId="77777777" w:rsidR="00264E51" w:rsidRDefault="0026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Arial"/>
    <w:charset w:val="00"/>
    <w:family w:val="swiss"/>
    <w:pitch w:val="variable"/>
    <w:sig w:usb0="E7000EFF" w:usb1="5200FDFF" w:usb2="0A242021" w:usb3="00000000" w:csb0="000001BF" w:csb1="00000000"/>
  </w:font>
  <w:font w:name="Lohit Hindi">
    <w:altName w:val="Times New Roman"/>
    <w:charset w:val="00"/>
    <w:family w:val="auto"/>
    <w:pitch w:val="default"/>
  </w:font>
  <w:font w:name="V&amp;W Syntax (Adobe)">
    <w:altName w:val="Calibri"/>
    <w:charset w:val="00"/>
    <w:family w:val="swiss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DC34C" w14:textId="77777777" w:rsidR="00E31395" w:rsidRDefault="00E31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CE1FF" w14:textId="77777777" w:rsidR="007D142F" w:rsidRDefault="00000000" w:rsidP="007D142F">
    <w:pPr>
      <w:pStyle w:val="Huisstijl-Paginanummer"/>
      <w:jc w:val="right"/>
    </w:pPr>
    <w:r>
      <w:rPr>
        <w14:ligatures w14:val="standardContextual"/>
      </w:rPr>
      <w:pict w14:anchorId="588E1B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446.8pt;margin-top:800.3pt;width:99.2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" strokecolor="white" strokeweight="0">
          <v:textbox inset="0,0,0,0">
            <w:txbxContent>
              <w:p w14:paraId="1FD7AB53" w14:textId="508A10AC" w:rsidR="007D142F" w:rsidRDefault="007D142F" w:rsidP="007D142F">
                <w:pPr>
                  <w:pStyle w:val="Huisstijl-Paginanummer"/>
                  <w:jc w:val="right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  <w:r>
                  <w:t> </w:t>
                </w:r>
                <w:r w:rsidR="001A39F1">
                  <w:t xml:space="preserve">/ </w:t>
                </w:r>
                <w:r>
                  <w:t> </w:t>
                </w:r>
                <w:fldSimple w:instr=" NUMPAGES  \* Arabic  \* MERGEFORMAT ">
                  <w:r>
                    <w:t>86</w:t>
                  </w:r>
                </w:fldSimple>
              </w:p>
              <w:p w14:paraId="2FD463E6" w14:textId="77777777" w:rsidR="007D142F" w:rsidRDefault="007D142F" w:rsidP="007D142F">
                <w:pPr>
                  <w:pStyle w:val="Huisstijl-Paginanummer"/>
                </w:pPr>
              </w:p>
              <w:p w14:paraId="020932BE" w14:textId="77777777" w:rsidR="007D142F" w:rsidRDefault="007D142F" w:rsidP="007D142F"/>
            </w:txbxContent>
          </v:textbox>
          <w10:wrap anchorx="page" anchory="page"/>
          <w10:anchorlock/>
        </v:shape>
      </w:pict>
    </w:r>
    <w:r>
      <w:rPr>
        <w14:ligatures w14:val="standardContextual"/>
      </w:rPr>
      <w:pict w14:anchorId="5EAF6462">
        <v:shape id="Text Box 6" o:spid="_x0000_s1026" type="#_x0000_t202" style="position:absolute;left:0;text-align:left;margin-left:446.8pt;margin-top:800.3pt;width:99.2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" strokecolor="white" strokeweight="0">
          <v:textbox inset="0,0,0,0">
            <w:txbxContent>
              <w:p w14:paraId="486E6AC6" w14:textId="77777777" w:rsidR="007D142F" w:rsidRDefault="007D142F" w:rsidP="007D142F">
                <w:pPr>
                  <w:pStyle w:val="Huisstijl-Paginanummer"/>
                  <w:jc w:val="right"/>
                </w:pPr>
                <w:r>
                  <w:t>Pagina </w:t>
                </w: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  <w:r>
                  <w:t> van </w:t>
                </w:r>
                <w:fldSimple w:instr=" NUMPAGES  \* Arabic  \* MERGEFORMAT ">
                  <w:r>
                    <w:t>86</w:t>
                  </w:r>
                </w:fldSimple>
              </w:p>
              <w:p w14:paraId="4F0319FA" w14:textId="77777777" w:rsidR="007D142F" w:rsidRDefault="007D142F" w:rsidP="007D142F">
                <w:pPr>
                  <w:pStyle w:val="Huisstijl-Paginanummer"/>
                </w:pPr>
              </w:p>
              <w:p w14:paraId="450862D0" w14:textId="77777777" w:rsidR="007D142F" w:rsidRDefault="007D142F" w:rsidP="007D142F"/>
            </w:txbxContent>
          </v:textbox>
          <w10:wrap anchorx="page" anchory="page"/>
          <w10:anchorlock/>
        </v:shape>
      </w:pict>
    </w:r>
    <w:r w:rsidR="007D142F">
      <w:tab/>
    </w:r>
    <w:r w:rsidR="007D142F">
      <w:tab/>
    </w:r>
  </w:p>
  <w:p w14:paraId="31A6A88A" w14:textId="77777777" w:rsidR="007D142F" w:rsidRDefault="007D142F" w:rsidP="007D142F">
    <w:pPr>
      <w:pStyle w:val="Footer"/>
      <w:tabs>
        <w:tab w:val="clear" w:pos="4536"/>
        <w:tab w:val="clear" w:pos="9072"/>
        <w:tab w:val="left" w:pos="35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04AC5" w14:textId="77777777" w:rsidR="00E31395" w:rsidRDefault="00E31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61E43" w14:textId="77777777" w:rsidR="00264E51" w:rsidRDefault="00264E51">
      <w:r>
        <w:separator/>
      </w:r>
    </w:p>
  </w:footnote>
  <w:footnote w:type="continuationSeparator" w:id="0">
    <w:p w14:paraId="181CE7A5" w14:textId="77777777" w:rsidR="00264E51" w:rsidRDefault="00264E51">
      <w:r>
        <w:continuationSeparator/>
      </w:r>
    </w:p>
  </w:footnote>
  <w:footnote w:id="1">
    <w:p w14:paraId="09AAEE14" w14:textId="77777777" w:rsidR="00886CEE" w:rsidRDefault="0093295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B6D83" w14:textId="77777777" w:rsidR="00E31395" w:rsidRDefault="00E31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"/>
      <w:gridCol w:w="6"/>
      <w:gridCol w:w="6"/>
    </w:tblGrid>
    <w:tr w:rsidR="007D142F" w14:paraId="563AFCEF" w14:textId="77777777" w:rsidTr="00E708E6">
      <w:tc>
        <w:tcPr>
          <w:tcW w:w="0" w:type="auto"/>
          <w:noWrap/>
        </w:tcPr>
        <w:p w14:paraId="14459227" w14:textId="77A4BE46" w:rsidR="007D142F" w:rsidRDefault="007D142F" w:rsidP="007D142F">
          <w:pPr>
            <w:pStyle w:val="Huisstijl-KoptekstRapportRubriceringvolgbladen"/>
            <w:framePr w:w="6237" w:h="527" w:hRule="exact" w:hSpace="181" w:wrap="around" w:vAnchor="page" w:hAnchor="page" w:x="3233" w:y="795"/>
          </w:pPr>
        </w:p>
      </w:tc>
      <w:tc>
        <w:tcPr>
          <w:tcW w:w="0" w:type="auto"/>
          <w:noWrap/>
        </w:tcPr>
        <w:p w14:paraId="4C04AB39" w14:textId="0624715A" w:rsidR="007D142F" w:rsidRDefault="007D142F" w:rsidP="007D142F">
          <w:pPr>
            <w:pStyle w:val="Huisstijl-KoptekstRapportvolgbladen"/>
            <w:framePr w:w="6237" w:h="527" w:hRule="exact" w:hSpace="181" w:wrap="around" w:vAnchor="page" w:hAnchor="page" w:x="3233" w:y="795"/>
            <w:rPr>
              <w:b w:val="0"/>
            </w:rPr>
          </w:pPr>
        </w:p>
      </w:tc>
      <w:tc>
        <w:tcPr>
          <w:tcW w:w="0" w:type="auto"/>
          <w:noWrap/>
        </w:tcPr>
        <w:p w14:paraId="6A29875D" w14:textId="77777777" w:rsidR="007D142F" w:rsidRDefault="007D142F" w:rsidP="007D142F">
          <w:pPr>
            <w:pStyle w:val="Huisstijl-KoptekstRapportvolgbladen"/>
            <w:framePr w:w="6237" w:h="527" w:hRule="exact" w:hSpace="181" w:wrap="around" w:vAnchor="page" w:hAnchor="page" w:x="3233" w:y="795"/>
            <w:rPr>
              <w:b w:val="0"/>
            </w:rPr>
          </w:pPr>
        </w:p>
      </w:tc>
    </w:tr>
  </w:tbl>
  <w:p w14:paraId="30064A39" w14:textId="77777777" w:rsidR="007D142F" w:rsidRDefault="007D142F" w:rsidP="007D142F">
    <w:pPr>
      <w:framePr w:w="6237" w:h="527" w:hRule="exact" w:hSpace="181" w:wrap="around" w:vAnchor="page" w:hAnchor="page" w:x="3233" w:y="795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</w:pPr>
  </w:p>
  <w:p w14:paraId="7C5A27AC" w14:textId="5E4D5B51" w:rsidR="007D142F" w:rsidRDefault="00000000">
    <w:pPr>
      <w:pStyle w:val="Header"/>
    </w:pPr>
    <w:r>
      <w:rPr>
        <w:noProof/>
        <w14:ligatures w14:val="standardContextual"/>
      </w:rPr>
      <w:pict w14:anchorId="63CEBB3C">
        <v:line id="_x0000_s1029" style="position:absolute;z-index:251663360;mso-position-horizontal-relative:page;mso-position-vertical-relative:page" from="45.8pt,63pt" to="266.95pt,63.05pt" o:allowincell="f" strokeweight=".5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E43E3" w14:textId="77777777" w:rsidR="00E31395" w:rsidRDefault="00E313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D2EDE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944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9ABE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D2F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8802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AE09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665A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2217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6E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A0D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7630F"/>
    <w:multiLevelType w:val="multilevel"/>
    <w:tmpl w:val="E3A23CDA"/>
    <w:lvl w:ilvl="0">
      <w:start w:val="1"/>
      <w:numFmt w:val="decimal"/>
      <w:pStyle w:val="HoofdstukGenummerd"/>
      <w:lvlText w:val="%1"/>
      <w:lvlJc w:val="left"/>
      <w:pPr>
        <w:tabs>
          <w:tab w:val="num" w:pos="0"/>
        </w:tabs>
        <w:ind w:left="0" w:hanging="1134"/>
      </w:pPr>
      <w:rPr>
        <w:rFonts w:ascii="Verdana" w:hAnsi="Verdana" w:cs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Verdana" w:hAnsi="Verdana" w:cs="Times New Roman" w:hint="default"/>
        <w:b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1134"/>
      </w:pPr>
      <w:rPr>
        <w:rFonts w:ascii="Verdana" w:hAnsi="Verdana" w:cs="Times New Roman" w:hint="default"/>
        <w:b w:val="0"/>
        <w:i/>
        <w:sz w:val="1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0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07697992"/>
    <w:multiLevelType w:val="hybridMultilevel"/>
    <w:tmpl w:val="4ACE32A4"/>
    <w:lvl w:ilvl="0" w:tplc="14FAF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D2EDE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6474A"/>
    <w:multiLevelType w:val="hybridMultilevel"/>
    <w:tmpl w:val="50646466"/>
    <w:lvl w:ilvl="0" w:tplc="14FAF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FAFDF0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CD2DE"/>
    <w:multiLevelType w:val="multilevel"/>
    <w:tmpl w:val="D206C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FB15E8"/>
    <w:multiLevelType w:val="hybridMultilevel"/>
    <w:tmpl w:val="278EC49E"/>
    <w:lvl w:ilvl="0" w:tplc="14FAF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AB8976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26867"/>
    <w:multiLevelType w:val="multilevel"/>
    <w:tmpl w:val="229C16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AAE5422"/>
    <w:multiLevelType w:val="hybridMultilevel"/>
    <w:tmpl w:val="18304050"/>
    <w:lvl w:ilvl="0" w:tplc="C7B616A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B0848"/>
    <w:multiLevelType w:val="hybridMultilevel"/>
    <w:tmpl w:val="A74CB374"/>
    <w:lvl w:ilvl="0" w:tplc="14FAF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AB8976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8799C"/>
    <w:multiLevelType w:val="hybridMultilevel"/>
    <w:tmpl w:val="3E5EF6C2"/>
    <w:lvl w:ilvl="0" w:tplc="14FAF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51DF4"/>
    <w:multiLevelType w:val="hybridMultilevel"/>
    <w:tmpl w:val="2BF4A374"/>
    <w:lvl w:ilvl="0" w:tplc="C2189F72">
      <w:start w:val="1"/>
      <w:numFmt w:val="decimal"/>
      <w:lvlText w:val="%1"/>
      <w:lvlJc w:val="left"/>
      <w:pPr>
        <w:ind w:left="-41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06" w:hanging="360"/>
      </w:pPr>
    </w:lvl>
    <w:lvl w:ilvl="2" w:tplc="0413001B" w:tentative="1">
      <w:start w:val="1"/>
      <w:numFmt w:val="lowerRoman"/>
      <w:lvlText w:val="%3."/>
      <w:lvlJc w:val="right"/>
      <w:pPr>
        <w:ind w:left="1026" w:hanging="180"/>
      </w:pPr>
    </w:lvl>
    <w:lvl w:ilvl="3" w:tplc="0413000F" w:tentative="1">
      <w:start w:val="1"/>
      <w:numFmt w:val="decimal"/>
      <w:lvlText w:val="%4."/>
      <w:lvlJc w:val="left"/>
      <w:pPr>
        <w:ind w:left="1746" w:hanging="360"/>
      </w:pPr>
    </w:lvl>
    <w:lvl w:ilvl="4" w:tplc="04130019" w:tentative="1">
      <w:start w:val="1"/>
      <w:numFmt w:val="lowerLetter"/>
      <w:lvlText w:val="%5."/>
      <w:lvlJc w:val="left"/>
      <w:pPr>
        <w:ind w:left="2466" w:hanging="360"/>
      </w:pPr>
    </w:lvl>
    <w:lvl w:ilvl="5" w:tplc="0413001B" w:tentative="1">
      <w:start w:val="1"/>
      <w:numFmt w:val="lowerRoman"/>
      <w:lvlText w:val="%6."/>
      <w:lvlJc w:val="right"/>
      <w:pPr>
        <w:ind w:left="3186" w:hanging="180"/>
      </w:pPr>
    </w:lvl>
    <w:lvl w:ilvl="6" w:tplc="0413000F" w:tentative="1">
      <w:start w:val="1"/>
      <w:numFmt w:val="decimal"/>
      <w:lvlText w:val="%7."/>
      <w:lvlJc w:val="left"/>
      <w:pPr>
        <w:ind w:left="3906" w:hanging="360"/>
      </w:pPr>
    </w:lvl>
    <w:lvl w:ilvl="7" w:tplc="04130019" w:tentative="1">
      <w:start w:val="1"/>
      <w:numFmt w:val="lowerLetter"/>
      <w:lvlText w:val="%8."/>
      <w:lvlJc w:val="left"/>
      <w:pPr>
        <w:ind w:left="4626" w:hanging="360"/>
      </w:pPr>
    </w:lvl>
    <w:lvl w:ilvl="8" w:tplc="0413001B" w:tentative="1">
      <w:start w:val="1"/>
      <w:numFmt w:val="lowerRoman"/>
      <w:lvlText w:val="%9."/>
      <w:lvlJc w:val="right"/>
      <w:pPr>
        <w:ind w:left="5346" w:hanging="180"/>
      </w:pPr>
    </w:lvl>
  </w:abstractNum>
  <w:num w:numId="1" w16cid:durableId="13580423">
    <w:abstractNumId w:val="13"/>
  </w:num>
  <w:num w:numId="2" w16cid:durableId="1697845827">
    <w:abstractNumId w:val="10"/>
  </w:num>
  <w:num w:numId="3" w16cid:durableId="911309339">
    <w:abstractNumId w:val="9"/>
  </w:num>
  <w:num w:numId="4" w16cid:durableId="487286562">
    <w:abstractNumId w:val="7"/>
  </w:num>
  <w:num w:numId="5" w16cid:durableId="1537307476">
    <w:abstractNumId w:val="6"/>
  </w:num>
  <w:num w:numId="6" w16cid:durableId="669411452">
    <w:abstractNumId w:val="5"/>
  </w:num>
  <w:num w:numId="7" w16cid:durableId="1916745166">
    <w:abstractNumId w:val="4"/>
  </w:num>
  <w:num w:numId="8" w16cid:durableId="737358564">
    <w:abstractNumId w:val="8"/>
  </w:num>
  <w:num w:numId="9" w16cid:durableId="57675664">
    <w:abstractNumId w:val="3"/>
  </w:num>
  <w:num w:numId="10" w16cid:durableId="975448130">
    <w:abstractNumId w:val="2"/>
  </w:num>
  <w:num w:numId="11" w16cid:durableId="942231152">
    <w:abstractNumId w:val="1"/>
  </w:num>
  <w:num w:numId="12" w16cid:durableId="2054382272">
    <w:abstractNumId w:val="0"/>
  </w:num>
  <w:num w:numId="13" w16cid:durableId="332952001">
    <w:abstractNumId w:val="19"/>
  </w:num>
  <w:num w:numId="14" w16cid:durableId="398525888">
    <w:abstractNumId w:val="18"/>
  </w:num>
  <w:num w:numId="15" w16cid:durableId="597180533">
    <w:abstractNumId w:val="14"/>
  </w:num>
  <w:num w:numId="16" w16cid:durableId="1957372731">
    <w:abstractNumId w:val="17"/>
  </w:num>
  <w:num w:numId="17" w16cid:durableId="2118328294">
    <w:abstractNumId w:val="11"/>
  </w:num>
  <w:num w:numId="18" w16cid:durableId="392122328">
    <w:abstractNumId w:val="12"/>
  </w:num>
  <w:num w:numId="19" w16cid:durableId="556668441">
    <w:abstractNumId w:val="15"/>
  </w:num>
  <w:num w:numId="20" w16cid:durableId="5101420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5671"/>
    <w:rsid w:val="00103BC3"/>
    <w:rsid w:val="001336F0"/>
    <w:rsid w:val="001553BF"/>
    <w:rsid w:val="00177898"/>
    <w:rsid w:val="001A39F1"/>
    <w:rsid w:val="001B6603"/>
    <w:rsid w:val="001C7315"/>
    <w:rsid w:val="001D1CA2"/>
    <w:rsid w:val="00264E51"/>
    <w:rsid w:val="00275F3B"/>
    <w:rsid w:val="002A175B"/>
    <w:rsid w:val="00301A7C"/>
    <w:rsid w:val="003038A5"/>
    <w:rsid w:val="00311F4E"/>
    <w:rsid w:val="00370B80"/>
    <w:rsid w:val="0038461D"/>
    <w:rsid w:val="00385E8C"/>
    <w:rsid w:val="003D4BD5"/>
    <w:rsid w:val="003F1AFD"/>
    <w:rsid w:val="004029C5"/>
    <w:rsid w:val="00440175"/>
    <w:rsid w:val="00440F07"/>
    <w:rsid w:val="00494F5E"/>
    <w:rsid w:val="004E29B3"/>
    <w:rsid w:val="00507220"/>
    <w:rsid w:val="00590D07"/>
    <w:rsid w:val="00617FB1"/>
    <w:rsid w:val="00626C7B"/>
    <w:rsid w:val="0067087D"/>
    <w:rsid w:val="006A5E19"/>
    <w:rsid w:val="006F458B"/>
    <w:rsid w:val="00731B32"/>
    <w:rsid w:val="00743BF2"/>
    <w:rsid w:val="00784D58"/>
    <w:rsid w:val="007D142F"/>
    <w:rsid w:val="008734EF"/>
    <w:rsid w:val="00886CEE"/>
    <w:rsid w:val="008A704B"/>
    <w:rsid w:val="008D6863"/>
    <w:rsid w:val="0092028A"/>
    <w:rsid w:val="00932957"/>
    <w:rsid w:val="0094102C"/>
    <w:rsid w:val="00974C97"/>
    <w:rsid w:val="00982D5C"/>
    <w:rsid w:val="009C7161"/>
    <w:rsid w:val="009D7237"/>
    <w:rsid w:val="00A326AE"/>
    <w:rsid w:val="00A41FBA"/>
    <w:rsid w:val="00A723DA"/>
    <w:rsid w:val="00A731B0"/>
    <w:rsid w:val="00A83D71"/>
    <w:rsid w:val="00A92289"/>
    <w:rsid w:val="00AE2304"/>
    <w:rsid w:val="00B12AFA"/>
    <w:rsid w:val="00B14988"/>
    <w:rsid w:val="00B86B75"/>
    <w:rsid w:val="00BC32DB"/>
    <w:rsid w:val="00BC48D5"/>
    <w:rsid w:val="00BE7A36"/>
    <w:rsid w:val="00C05BD9"/>
    <w:rsid w:val="00C241A1"/>
    <w:rsid w:val="00C36279"/>
    <w:rsid w:val="00CB0342"/>
    <w:rsid w:val="00CD0908"/>
    <w:rsid w:val="00D60F2F"/>
    <w:rsid w:val="00D91638"/>
    <w:rsid w:val="00DB3A00"/>
    <w:rsid w:val="00DB7D41"/>
    <w:rsid w:val="00E12682"/>
    <w:rsid w:val="00E31395"/>
    <w:rsid w:val="00E315A3"/>
    <w:rsid w:val="00E37B78"/>
    <w:rsid w:val="00E8534A"/>
    <w:rsid w:val="00E9417D"/>
    <w:rsid w:val="00FB64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93485"/>
  <w15:docId w15:val="{96BA35FC-A9D0-47A8-83C5-4F8F15C8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2" w:uiPriority="99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3BF2"/>
    <w:pPr>
      <w:spacing w:after="160" w:line="259" w:lineRule="auto"/>
    </w:pPr>
    <w:rPr>
      <w:kern w:val="2"/>
      <w:sz w:val="22"/>
      <w:szCs w:val="22"/>
      <w:lang w:val="nl-NL"/>
    </w:rPr>
  </w:style>
  <w:style w:type="paragraph" w:styleId="Heading1">
    <w:name w:val="heading 1"/>
    <w:basedOn w:val="Normal"/>
    <w:next w:val="BodyText"/>
    <w:link w:val="Heading1Char"/>
    <w:qFormat/>
    <w:rsid w:val="008734EF"/>
    <w:pPr>
      <w:keepNext/>
      <w:pageBreakBefore/>
      <w:numPr>
        <w:numId w:val="20"/>
      </w:numPr>
      <w:overflowPunct w:val="0"/>
      <w:autoSpaceDE w:val="0"/>
      <w:autoSpaceDN w:val="0"/>
      <w:adjustRightInd w:val="0"/>
      <w:spacing w:after="240" w:line="240" w:lineRule="atLeast"/>
      <w:ind w:left="567" w:hanging="567"/>
      <w:textAlignment w:val="baseline"/>
      <w:outlineLvl w:val="0"/>
    </w:pPr>
    <w:rPr>
      <w:rFonts w:eastAsia="Times New Roman" w:cs="Times New Roman"/>
      <w:b/>
      <w:kern w:val="28"/>
      <w:sz w:val="40"/>
      <w:szCs w:val="20"/>
      <w:lang w:eastAsia="nl-NL"/>
    </w:rPr>
  </w:style>
  <w:style w:type="paragraph" w:styleId="Heading2">
    <w:name w:val="heading 2"/>
    <w:basedOn w:val="Normal"/>
    <w:next w:val="BodyText"/>
    <w:unhideWhenUsed/>
    <w:qFormat/>
    <w:rsid w:val="00A92289"/>
    <w:pPr>
      <w:keepNext/>
      <w:numPr>
        <w:ilvl w:val="1"/>
        <w:numId w:val="19"/>
      </w:numPr>
      <w:overflowPunct w:val="0"/>
      <w:autoSpaceDE w:val="0"/>
      <w:autoSpaceDN w:val="0"/>
      <w:adjustRightInd w:val="0"/>
      <w:spacing w:after="240" w:line="240" w:lineRule="atLeast"/>
      <w:ind w:left="0" w:firstLine="0"/>
      <w:textAlignment w:val="baseline"/>
      <w:outlineLvl w:val="1"/>
    </w:pPr>
    <w:rPr>
      <w:rFonts w:eastAsia="Times New Roman" w:cs="Times New Roman"/>
      <w:b/>
      <w:szCs w:val="20"/>
      <w:lang w:val="nl" w:eastAsia="nl-NL"/>
    </w:rPr>
  </w:style>
  <w:style w:type="paragraph" w:styleId="Heading3">
    <w:name w:val="heading 3"/>
    <w:basedOn w:val="Normal"/>
    <w:next w:val="BodyText"/>
    <w:unhideWhenUsed/>
    <w:qFormat/>
    <w:rsid w:val="00A92289"/>
    <w:pPr>
      <w:keepNext/>
      <w:numPr>
        <w:ilvl w:val="2"/>
        <w:numId w:val="19"/>
      </w:numPr>
      <w:overflowPunct w:val="0"/>
      <w:autoSpaceDE w:val="0"/>
      <w:autoSpaceDN w:val="0"/>
      <w:adjustRightInd w:val="0"/>
      <w:spacing w:line="240" w:lineRule="atLeast"/>
      <w:ind w:left="0" w:firstLine="0"/>
      <w:textAlignment w:val="baseline"/>
      <w:outlineLvl w:val="2"/>
    </w:pPr>
    <w:rPr>
      <w:rFonts w:eastAsia="Times New Roman" w:cs="Times New Roman"/>
      <w:b/>
      <w:szCs w:val="20"/>
      <w:lang w:eastAsia="nl-NL"/>
    </w:rPr>
  </w:style>
  <w:style w:type="paragraph" w:styleId="Heading4">
    <w:name w:val="heading 4"/>
    <w:basedOn w:val="Normal"/>
    <w:next w:val="BodyText"/>
    <w:uiPriority w:val="9"/>
    <w:unhideWhenUsed/>
    <w:qFormat/>
    <w:rsid w:val="00A9228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A9228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A92289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A92289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A92289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A92289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  <w:rsid w:val="00743BF2"/>
  </w:style>
  <w:style w:type="numbering" w:default="1" w:styleId="NoList">
    <w:name w:val="No List"/>
    <w:uiPriority w:val="99"/>
    <w:semiHidden/>
    <w:unhideWhenUsed/>
    <w:rsid w:val="00743BF2"/>
  </w:style>
  <w:style w:type="paragraph" w:styleId="BodyText">
    <w:name w:val="Body Text"/>
    <w:basedOn w:val="Normal"/>
    <w:link w:val="BodyTextChar"/>
    <w:qFormat/>
    <w:rsid w:val="00E8534A"/>
    <w:pPr>
      <w:spacing w:after="120" w:line="240" w:lineRule="atLeast"/>
    </w:pPr>
  </w:style>
  <w:style w:type="paragraph" w:customStyle="1" w:styleId="FirstParagraph">
    <w:name w:val="First Paragraph"/>
    <w:basedOn w:val="BodyText"/>
    <w:next w:val="BodyText"/>
    <w:qFormat/>
    <w:rsid w:val="00A731B0"/>
  </w:style>
  <w:style w:type="paragraph" w:customStyle="1" w:styleId="Compact">
    <w:name w:val="Compact"/>
    <w:basedOn w:val="BodyText"/>
    <w:qFormat/>
    <w:rsid w:val="00974C97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731B0"/>
    <w:rPr>
      <w:sz w:val="12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74C97"/>
    <w:pPr>
      <w:keepNext/>
      <w:ind w:left="-1985" w:hanging="142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92289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C7315"/>
    <w:pPr>
      <w:spacing w:before="240" w:line="259" w:lineRule="auto"/>
      <w:outlineLvl w:val="9"/>
    </w:pPr>
    <w:rPr>
      <w:rFonts w:asciiTheme="majorHAnsi" w:hAnsiTheme="majorHAnsi"/>
      <w:b w:val="0"/>
      <w:bCs/>
    </w:rPr>
  </w:style>
  <w:style w:type="paragraph" w:customStyle="1" w:styleId="HoofdstukGenummerd">
    <w:name w:val="HoofdstukGenummerd"/>
    <w:basedOn w:val="Normal"/>
    <w:next w:val="Normal"/>
    <w:uiPriority w:val="2"/>
    <w:qFormat/>
    <w:rsid w:val="00A83D71"/>
    <w:pPr>
      <w:pageBreakBefore/>
      <w:numPr>
        <w:numId w:val="2"/>
      </w:numPr>
      <w:tabs>
        <w:tab w:val="left" w:pos="227"/>
        <w:tab w:val="left" w:pos="454"/>
        <w:tab w:val="left" w:pos="680"/>
      </w:tabs>
      <w:autoSpaceDE w:val="0"/>
      <w:autoSpaceDN w:val="0"/>
      <w:adjustRightInd w:val="0"/>
      <w:spacing w:after="660" w:line="300" w:lineRule="atLeast"/>
      <w:outlineLvl w:val="0"/>
    </w:pPr>
    <w:rPr>
      <w:rFonts w:eastAsia="DejaVu Sans" w:cs="Times New Roman"/>
      <w:szCs w:val="18"/>
      <w:lang w:eastAsia="nl-NL"/>
    </w:rPr>
  </w:style>
  <w:style w:type="character" w:customStyle="1" w:styleId="BodyTextChar">
    <w:name w:val="Body Text Char"/>
    <w:basedOn w:val="DefaultParagraphFont"/>
    <w:link w:val="BodyText"/>
    <w:rsid w:val="00E8534A"/>
    <w:rPr>
      <w:rFonts w:ascii="Verdana" w:hAnsi="Verdana"/>
      <w:sz w:val="18"/>
    </w:rPr>
  </w:style>
  <w:style w:type="paragraph" w:styleId="Header">
    <w:name w:val="header"/>
    <w:basedOn w:val="Normal"/>
    <w:link w:val="HeaderChar"/>
    <w:unhideWhenUsed/>
    <w:rsid w:val="007D142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D142F"/>
    <w:rPr>
      <w:rFonts w:ascii="Verdana" w:hAnsi="Verdana"/>
      <w:sz w:val="18"/>
    </w:rPr>
  </w:style>
  <w:style w:type="paragraph" w:styleId="Footer">
    <w:name w:val="footer"/>
    <w:basedOn w:val="Normal"/>
    <w:link w:val="FooterChar"/>
    <w:unhideWhenUsed/>
    <w:rsid w:val="007D142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D142F"/>
    <w:rPr>
      <w:rFonts w:ascii="Verdana" w:hAnsi="Verdana"/>
      <w:sz w:val="18"/>
    </w:rPr>
  </w:style>
  <w:style w:type="table" w:styleId="TableGrid">
    <w:name w:val="Table Grid"/>
    <w:basedOn w:val="TableNormal"/>
    <w:uiPriority w:val="99"/>
    <w:rsid w:val="007D142F"/>
    <w:pPr>
      <w:spacing w:after="0"/>
    </w:pPr>
    <w:rPr>
      <w:rFonts w:ascii="Times New Roman" w:eastAsia="DejaVu Sans" w:hAnsi="Times New Roman" w:cs="Lohit Hindi"/>
      <w:sz w:val="20"/>
      <w:szCs w:val="20"/>
      <w:lang w:val="nl-NL" w:eastAsia="nl-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uisstijl-KoptekstRapportvolgbladen">
    <w:name w:val="Huisstijl - Koptekst Rapport volgbladen"/>
    <w:basedOn w:val="Normal"/>
    <w:uiPriority w:val="16"/>
    <w:rsid w:val="007D142F"/>
    <w:pPr>
      <w:widowControl w:val="0"/>
      <w:suppressAutoHyphens/>
      <w:autoSpaceDN w:val="0"/>
      <w:textAlignment w:val="baseline"/>
    </w:pPr>
    <w:rPr>
      <w:rFonts w:eastAsia="DejaVu Sans" w:cs="Lohit Hindi"/>
      <w:b/>
      <w:kern w:val="3"/>
      <w:sz w:val="13"/>
      <w:lang w:eastAsia="zh-CN" w:bidi="hi-IN"/>
    </w:rPr>
  </w:style>
  <w:style w:type="paragraph" w:customStyle="1" w:styleId="Huisstijl-KoptekstRapportRubriceringvolgbladen">
    <w:name w:val="Huisstijl - Koptekst Rapport Rubricering volgbladen"/>
    <w:basedOn w:val="Normal"/>
    <w:uiPriority w:val="16"/>
    <w:rsid w:val="007D142F"/>
    <w:pPr>
      <w:widowControl w:val="0"/>
      <w:suppressAutoHyphens/>
      <w:autoSpaceDN w:val="0"/>
      <w:textAlignment w:val="baseline"/>
    </w:pPr>
    <w:rPr>
      <w:rFonts w:eastAsia="DejaVu Sans" w:cs="Lohit Hindi"/>
      <w:b/>
      <w:caps/>
      <w:kern w:val="3"/>
      <w:sz w:val="13"/>
      <w:lang w:eastAsia="zh-CN" w:bidi="hi-IN"/>
    </w:rPr>
  </w:style>
  <w:style w:type="paragraph" w:customStyle="1" w:styleId="Huisstijl-Paginanummer">
    <w:name w:val="Huisstijl - Paginanummer"/>
    <w:basedOn w:val="Normal"/>
    <w:uiPriority w:val="99"/>
    <w:semiHidden/>
    <w:rsid w:val="007D142F"/>
    <w:rPr>
      <w:rFonts w:eastAsia="DejaVu Sans" w:cs="Times New Roman"/>
      <w:noProof/>
      <w:sz w:val="13"/>
      <w:lang w:eastAsia="nl-NL"/>
    </w:rPr>
  </w:style>
  <w:style w:type="paragraph" w:styleId="ListNumber2">
    <w:name w:val="List Number 2"/>
    <w:basedOn w:val="Normal"/>
    <w:uiPriority w:val="99"/>
    <w:rsid w:val="007D142F"/>
    <w:pPr>
      <w:tabs>
        <w:tab w:val="num" w:pos="643"/>
      </w:tabs>
      <w:spacing w:line="240" w:lineRule="atLeast"/>
      <w:ind w:left="643" w:hanging="360"/>
    </w:pPr>
    <w:rPr>
      <w:rFonts w:eastAsia="DejaVu Sans" w:cs="Times New Roman"/>
      <w:lang w:eastAsia="nl-NL"/>
    </w:rPr>
  </w:style>
  <w:style w:type="character" w:customStyle="1" w:styleId="Heading1Char">
    <w:name w:val="Heading 1 Char"/>
    <w:link w:val="Heading1"/>
    <w:locked/>
    <w:rsid w:val="008734EF"/>
    <w:rPr>
      <w:rFonts w:ascii="V&amp;W Syntax (Adobe)" w:eastAsia="Times New Roman" w:hAnsi="V&amp;W Syntax (Adobe)" w:cs="Times New Roman"/>
      <w:b/>
      <w:kern w:val="28"/>
      <w:sz w:val="40"/>
      <w:szCs w:val="20"/>
      <w:lang w:val="nl-NL" w:eastAsia="nl-NL"/>
      <w14:ligatures w14:val="standardContextual"/>
    </w:rPr>
  </w:style>
  <w:style w:type="table" w:default="1" w:styleId="Table">
    <w:name w:val="Table"/>
    <w:rsid w:val="00494F5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geurts\AppData\Roaming\Microsoft\Templates\Ab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AbNormal.dotm</Template>
  <TotalTime>253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Geurts, Wouter</cp:lastModifiedBy>
  <cp:revision>27</cp:revision>
  <dcterms:created xsi:type="dcterms:W3CDTF">2017-12-27T05:22:00Z</dcterms:created>
  <dcterms:modified xsi:type="dcterms:W3CDTF">2025-02-07T16:07:00Z</dcterms:modified>
</cp:coreProperties>
</file>